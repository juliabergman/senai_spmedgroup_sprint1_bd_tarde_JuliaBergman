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F3C1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F3C1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F3C1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372476" w:rsidP="009B5655">
      <w:r>
        <w:t>Meu Objetivo é resolver o problema da clínica criando uma aplicação web e mobile. Comecei pela organização do banco de dados.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0D6756" w:rsidRDefault="000D6756" w:rsidP="000D6756">
      <w:pPr>
        <w:jc w:val="both"/>
      </w:pPr>
      <w:r>
        <w:t xml:space="preserve">Fernando Strada </w:t>
      </w:r>
      <w:r>
        <w:t>me</w:t>
      </w:r>
      <w:r w:rsidR="00372476">
        <w:t xml:space="preserve"> </w:t>
      </w:r>
      <w:r>
        <w:t>contratou para 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0D6756" w:rsidRDefault="007B620F">
      <w:r>
        <w:rPr>
          <w:noProof/>
        </w:rPr>
        <w:drawing>
          <wp:inline distT="0" distB="0" distL="0" distR="0">
            <wp:extent cx="5732145" cy="3594100"/>
            <wp:effectExtent l="0" t="0" r="190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agemLógi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Start w:id="14" w:name="_GoBack"/>
      <w:bookmarkEnd w:id="12"/>
      <w:bookmarkEnd w:id="13"/>
      <w:bookmarkEnd w:id="14"/>
    </w:p>
    <w:p w:rsidR="007B620F" w:rsidRPr="007B620F" w:rsidRDefault="007B620F" w:rsidP="007B620F">
      <w:r>
        <w:rPr>
          <w:noProof/>
        </w:rPr>
        <w:drawing>
          <wp:inline distT="0" distB="0" distL="0" distR="0" wp14:anchorId="41365BB5" wp14:editId="086718C4">
            <wp:extent cx="5732145" cy="322453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lastRenderedPageBreak/>
        <w:t>Modelo Conceitual</w:t>
      </w:r>
      <w:bookmarkEnd w:id="15"/>
      <w:bookmarkEnd w:id="16"/>
    </w:p>
    <w:p w:rsidR="00DA19B6" w:rsidRDefault="000D6756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5845175"/>
            <wp:effectExtent l="0" t="0" r="190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734119" w:rsidRDefault="00734119" w:rsidP="00734119">
      <w:hyperlink r:id="rId15" w:history="1">
        <w:r w:rsidRPr="0004529A">
          <w:rPr>
            <w:rStyle w:val="Hyperlink"/>
          </w:rPr>
          <w:t>https://trello.com/b/ukEEZ7Zb/sprint1-banco-de-dados</w:t>
        </w:r>
      </w:hyperlink>
    </w:p>
    <w:tbl>
      <w:tblPr>
        <w:tblStyle w:val="Tabelafinanceira"/>
        <w:tblW w:w="2339" w:type="pct"/>
        <w:tblInd w:w="1879" w:type="dxa"/>
        <w:tblLook w:val="04E0" w:firstRow="1" w:lastRow="1" w:firstColumn="1" w:lastColumn="0" w:noHBand="0" w:noVBand="1"/>
        <w:tblDescription w:val="Tabela de capital inicial"/>
      </w:tblPr>
      <w:tblGrid>
        <w:gridCol w:w="1333"/>
        <w:gridCol w:w="961"/>
        <w:gridCol w:w="962"/>
        <w:gridCol w:w="962"/>
      </w:tblGrid>
      <w:tr w:rsidR="006D138D" w:rsidTr="00734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:rsidR="006D138D" w:rsidRDefault="006D138D"/>
        </w:tc>
        <w:tc>
          <w:tcPr>
            <w:tcW w:w="1139" w:type="pct"/>
          </w:tcPr>
          <w:p w:rsidR="006D138D" w:rsidRDefault="006D1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140" w:type="pct"/>
          </w:tcPr>
          <w:p w:rsidR="006D138D" w:rsidRDefault="006D1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140" w:type="pct"/>
          </w:tcPr>
          <w:p w:rsidR="006D138D" w:rsidRDefault="006D1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6D138D" w:rsidTr="0073411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:rsidR="006D138D" w:rsidRPr="00BD3832" w:rsidRDefault="006D138D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1139" w:type="pct"/>
          </w:tcPr>
          <w:p w:rsidR="006D138D" w:rsidRDefault="006D138D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D138D" w:rsidRDefault="006D138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D138D" w:rsidRDefault="006D138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8D" w:rsidTr="00734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:rsidR="006D138D" w:rsidRPr="008A7F37" w:rsidRDefault="006D138D">
            <w:r>
              <w:rPr>
                <w:b/>
                <w:caps/>
              </w:rPr>
              <w:t>Modelo Físico</w:t>
            </w:r>
          </w:p>
        </w:tc>
        <w:tc>
          <w:tcPr>
            <w:tcW w:w="1139" w:type="pct"/>
          </w:tcPr>
          <w:p w:rsidR="006D138D" w:rsidRDefault="006D138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D138D" w:rsidRDefault="006D138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D138D" w:rsidRDefault="006D138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38D" w:rsidTr="007341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:rsidR="006D138D" w:rsidRDefault="006D138D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1139" w:type="pct"/>
          </w:tcPr>
          <w:p w:rsidR="006D138D" w:rsidRDefault="006D138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D138D" w:rsidRDefault="006D138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D138D" w:rsidRDefault="006D138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7B620F" w:rsidRPr="007B620F" w:rsidRDefault="00295E15" w:rsidP="007B620F">
      <w:pPr>
        <w:pStyle w:val="cabealho1"/>
      </w:pPr>
      <w:bookmarkStart w:id="19" w:name="_Toc3879739"/>
      <w:bookmarkStart w:id="20" w:name="_Toc533767852"/>
      <w:r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>Importar Postman</w:t>
      </w:r>
      <w:bookmarkEnd w:id="23"/>
    </w:p>
    <w:p w:rsidR="00295E15" w:rsidRDefault="00295E15" w:rsidP="00295E15">
      <w:pPr>
        <w:ind w:firstLine="720"/>
      </w:pPr>
      <w:r>
        <w:t>Passo a passo de como importar para o postman</w:t>
      </w:r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C1F" w:rsidRDefault="001F3C1F">
      <w:pPr>
        <w:spacing w:after="0" w:line="240" w:lineRule="auto"/>
      </w:pPr>
      <w:r>
        <w:separator/>
      </w:r>
    </w:p>
  </w:endnote>
  <w:endnote w:type="continuationSeparator" w:id="0">
    <w:p w:rsidR="001F3C1F" w:rsidRDefault="001F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F3C1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C1F" w:rsidRDefault="001F3C1F">
      <w:pPr>
        <w:spacing w:after="0" w:line="240" w:lineRule="auto"/>
      </w:pPr>
      <w:r>
        <w:separator/>
      </w:r>
    </w:p>
  </w:footnote>
  <w:footnote w:type="continuationSeparator" w:id="0">
    <w:p w:rsidR="001F3C1F" w:rsidRDefault="001F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D6756"/>
    <w:rsid w:val="001F3C1F"/>
    <w:rsid w:val="00295E15"/>
    <w:rsid w:val="002C440D"/>
    <w:rsid w:val="002E0003"/>
    <w:rsid w:val="00362822"/>
    <w:rsid w:val="00372476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D138D"/>
    <w:rsid w:val="006E0CD1"/>
    <w:rsid w:val="006F3AFC"/>
    <w:rsid w:val="00723849"/>
    <w:rsid w:val="00730217"/>
    <w:rsid w:val="00734119"/>
    <w:rsid w:val="00792337"/>
    <w:rsid w:val="007B620F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B298E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D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ukEEZ7Zb/sprint1-banco-de-dados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4727E4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185D9-01D2-423E-BD23-5EA6ED04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12</Pages>
  <Words>495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</cp:revision>
  <dcterms:created xsi:type="dcterms:W3CDTF">2020-02-12T17:28:00Z</dcterms:created>
  <dcterms:modified xsi:type="dcterms:W3CDTF">2020-02-12T17:28:00Z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